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9A238" w14:textId="45725280" w:rsidR="00274F8A" w:rsidRDefault="009652E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3D106F2" wp14:editId="1E703615">
                <wp:simplePos x="0" y="0"/>
                <wp:positionH relativeFrom="margin">
                  <wp:align>right</wp:align>
                </wp:positionH>
                <wp:positionV relativeFrom="page">
                  <wp:posOffset>1438275</wp:posOffset>
                </wp:positionV>
                <wp:extent cx="6858000" cy="295275"/>
                <wp:effectExtent l="0" t="0" r="0" b="9525"/>
                <wp:wrapThrough wrapText="bothSides">
                  <wp:wrapPolygon edited="0">
                    <wp:start x="60" y="0"/>
                    <wp:lineTo x="60" y="20903"/>
                    <wp:lineTo x="21480" y="20903"/>
                    <wp:lineTo x="21480" y="0"/>
                    <wp:lineTo x="6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508"/>
                              <w:gridCol w:w="3496"/>
                              <w:gridCol w:w="3580"/>
                            </w:tblGrid>
                            <w:tr w:rsidR="00861594" w14:paraId="6AF5FE1E" w14:textId="77777777" w:rsidTr="007F47DC">
                              <w:trPr>
                                <w:trHeight w:val="80"/>
                              </w:trPr>
                              <w:tc>
                                <w:tcPr>
                                  <w:tcW w:w="3599" w:type="dxa"/>
                                </w:tcPr>
                                <w:p w14:paraId="200B2FBE" w14:textId="560C41A0" w:rsidR="00C1019A" w:rsidRDefault="00C1019A" w:rsidP="00C1019A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kern w:val="1"/>
                                      <w:sz w:val="18"/>
                                      <w:szCs w:val="18"/>
                                      <w14:cntxtAlts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kern w:val="1"/>
                                      <w:sz w:val="18"/>
                                      <w:szCs w:val="18"/>
                                      <w14:cntxtAlts/>
                                    </w:rPr>
                                    <w:t>Suite E, 2777 Alvarado Street,</w:t>
                                  </w:r>
                                </w:p>
                                <w:p w14:paraId="6742E30B" w14:textId="1782E147" w:rsidR="00861594" w:rsidRPr="00991DED" w:rsidRDefault="00C1019A" w:rsidP="00C1019A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kern w:val="1"/>
                                      <w:sz w:val="18"/>
                                      <w:szCs w:val="18"/>
                                      <w14:cntxtAlts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kern w:val="1"/>
                                      <w:sz w:val="18"/>
                                      <w:szCs w:val="18"/>
                                      <w14:cntxtAlts/>
                                    </w:rPr>
                                    <w:t>San Leandro, CA</w:t>
                                  </w:r>
                                  <w:r w:rsidR="00861594" w:rsidRPr="00991DED">
                                    <w:rPr>
                                      <w:b/>
                                      <w:color w:val="FFFFFF" w:themeColor="background1"/>
                                      <w:kern w:val="1"/>
                                      <w:sz w:val="18"/>
                                      <w:szCs w:val="18"/>
                                      <w14:cntxtAlts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kern w:val="1"/>
                                      <w:sz w:val="18"/>
                                      <w:szCs w:val="18"/>
                                      <w14:cntxtAlts/>
                                    </w:rPr>
                                    <w:t>94577</w:t>
                                  </w:r>
                                </w:p>
                              </w:tc>
                              <w:tc>
                                <w:tcPr>
                                  <w:tcW w:w="3599" w:type="dxa"/>
                                </w:tcPr>
                                <w:p w14:paraId="0C0CFB7C" w14:textId="79BB7820" w:rsidR="00861594" w:rsidRPr="00991DED" w:rsidRDefault="00861594" w:rsidP="001F694C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kern w:val="1"/>
                                      <w:sz w:val="18"/>
                                      <w:szCs w:val="18"/>
                                      <w14:cntxtAlts/>
                                    </w:rPr>
                                  </w:pPr>
                                  <w:r w:rsidRPr="00991DED">
                                    <w:rPr>
                                      <w:b/>
                                      <w:color w:val="FFFFFF" w:themeColor="background1"/>
                                      <w:kern w:val="1"/>
                                      <w:sz w:val="18"/>
                                      <w:szCs w:val="18"/>
                                      <w14:cntxtAlts/>
                                    </w:rPr>
                                    <w:t xml:space="preserve">PH: </w:t>
                                  </w:r>
                                  <w:r w:rsidR="00C1019A">
                                    <w:rPr>
                                      <w:b/>
                                      <w:color w:val="FFFFFF" w:themeColor="background1"/>
                                      <w:kern w:val="1"/>
                                      <w:sz w:val="18"/>
                                      <w:szCs w:val="18"/>
                                      <w14:cntxtAlts/>
                                    </w:rPr>
                                    <w:t>415</w:t>
                                  </w:r>
                                  <w:r w:rsidRPr="00991DED">
                                    <w:rPr>
                                      <w:b/>
                                      <w:color w:val="FFFFFF" w:themeColor="background1"/>
                                      <w:kern w:val="1"/>
                                      <w:sz w:val="18"/>
                                      <w:szCs w:val="18"/>
                                      <w14:cntxtAlts/>
                                    </w:rPr>
                                    <w:t>-</w:t>
                                  </w:r>
                                  <w:r w:rsidR="00C1019A">
                                    <w:rPr>
                                      <w:b/>
                                      <w:color w:val="FFFFFF" w:themeColor="background1"/>
                                      <w:kern w:val="1"/>
                                      <w:sz w:val="18"/>
                                      <w:szCs w:val="18"/>
                                      <w14:cntxtAlts/>
                                    </w:rPr>
                                    <w:t>373</w:t>
                                  </w:r>
                                  <w:r w:rsidRPr="00991DED">
                                    <w:rPr>
                                      <w:b/>
                                      <w:color w:val="FFFFFF" w:themeColor="background1"/>
                                      <w:kern w:val="1"/>
                                      <w:sz w:val="18"/>
                                      <w:szCs w:val="18"/>
                                      <w14:cntxtAlts/>
                                    </w:rPr>
                                    <w:t>-23</w:t>
                                  </w:r>
                                  <w:r w:rsidR="00C1019A">
                                    <w:rPr>
                                      <w:b/>
                                      <w:color w:val="FFFFFF" w:themeColor="background1"/>
                                      <w:kern w:val="1"/>
                                      <w:sz w:val="18"/>
                                      <w:szCs w:val="18"/>
                                      <w14:cntxtAlts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3599" w:type="dxa"/>
                                </w:tcPr>
                                <w:p w14:paraId="69187965" w14:textId="772F6255" w:rsidR="00861594" w:rsidRPr="00991DED" w:rsidRDefault="009153A9" w:rsidP="001F694C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kern w:val="1"/>
                                      <w:sz w:val="18"/>
                                      <w:szCs w:val="18"/>
                                      <w14:cntxtAlts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kern w:val="1"/>
                                      <w:sz w:val="18"/>
                                      <w:szCs w:val="18"/>
                                      <w14:cntxtAlts/>
                                    </w:rPr>
                                    <w:t>compliance</w:t>
                                  </w:r>
                                  <w:r w:rsidR="00861594" w:rsidRPr="00991DED">
                                    <w:rPr>
                                      <w:b/>
                                      <w:color w:val="FFFFFF" w:themeColor="background1"/>
                                      <w:kern w:val="1"/>
                                      <w:sz w:val="18"/>
                                      <w:szCs w:val="18"/>
                                      <w14:cntxtAlts/>
                                    </w:rPr>
                                    <w:t>@</w:t>
                                  </w:r>
                                  <w:r w:rsidR="00C1019A">
                                    <w:rPr>
                                      <w:b/>
                                      <w:color w:val="FFFFFF" w:themeColor="background1"/>
                                      <w:kern w:val="1"/>
                                      <w:sz w:val="18"/>
                                      <w:szCs w:val="18"/>
                                      <w14:cntxtAlts/>
                                    </w:rPr>
                                    <w:t>classaction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kern w:val="1"/>
                                      <w:sz w:val="18"/>
                                      <w:szCs w:val="18"/>
                                      <w14:cntxtAlts/>
                                    </w:rPr>
                                    <w:t>inc</w:t>
                                  </w:r>
                                  <w:r w:rsidR="00861594" w:rsidRPr="00991DED">
                                    <w:rPr>
                                      <w:b/>
                                      <w:color w:val="FFFFFF" w:themeColor="background1"/>
                                      <w:kern w:val="1"/>
                                      <w:sz w:val="18"/>
                                      <w:szCs w:val="18"/>
                                      <w14:cntxtAlts/>
                                    </w:rPr>
                                    <w:t>.</w:t>
                                  </w:r>
                                  <w:r w:rsidR="00C1019A">
                                    <w:rPr>
                                      <w:b/>
                                      <w:color w:val="FFFFFF" w:themeColor="background1"/>
                                      <w:kern w:val="1"/>
                                      <w:sz w:val="18"/>
                                      <w:szCs w:val="18"/>
                                      <w14:cntxtAlts/>
                                    </w:rPr>
                                    <w:t>com</w:t>
                                  </w:r>
                                </w:p>
                              </w:tc>
                            </w:tr>
                          </w:tbl>
                          <w:p w14:paraId="7A22AA59" w14:textId="77777777" w:rsidR="00861594" w:rsidRDefault="00861594" w:rsidP="00AD5FBE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68580" tIns="0" rIns="6858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106F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88.8pt;margin-top:113.25pt;width:540pt;height:23.25pt;z-index:2516648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" filled="f" stroked="f">
                <v:textbox inset="5.4pt,0,5.4pt,0"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508"/>
                        <w:gridCol w:w="3496"/>
                        <w:gridCol w:w="3580"/>
                      </w:tblGrid>
                      <w:tr w:rsidR="00861594" w14:paraId="6AF5FE1E" w14:textId="77777777" w:rsidTr="007F47DC">
                        <w:trPr>
                          <w:trHeight w:val="80"/>
                        </w:trPr>
                        <w:tc>
                          <w:tcPr>
                            <w:tcW w:w="3599" w:type="dxa"/>
                          </w:tcPr>
                          <w:p w14:paraId="200B2FBE" w14:textId="560C41A0" w:rsidR="00C1019A" w:rsidRDefault="00C1019A" w:rsidP="00C1019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kern w:val="1"/>
                                <w:sz w:val="18"/>
                                <w:szCs w:val="18"/>
                                <w14:cntxtAlts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kern w:val="1"/>
                                <w:sz w:val="18"/>
                                <w:szCs w:val="18"/>
                                <w14:cntxtAlts/>
                              </w:rPr>
                              <w:t>Suite E, 2777 Alvarado Street,</w:t>
                            </w:r>
                          </w:p>
                          <w:p w14:paraId="6742E30B" w14:textId="1782E147" w:rsidR="00861594" w:rsidRPr="00991DED" w:rsidRDefault="00C1019A" w:rsidP="00C1019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kern w:val="1"/>
                                <w:sz w:val="18"/>
                                <w:szCs w:val="18"/>
                                <w14:cntxtAlts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kern w:val="1"/>
                                <w:sz w:val="18"/>
                                <w:szCs w:val="18"/>
                                <w14:cntxtAlts/>
                              </w:rPr>
                              <w:t>San Leandro, CA</w:t>
                            </w:r>
                            <w:r w:rsidR="00861594" w:rsidRPr="00991DED">
                              <w:rPr>
                                <w:b/>
                                <w:color w:val="FFFFFF" w:themeColor="background1"/>
                                <w:kern w:val="1"/>
                                <w:sz w:val="18"/>
                                <w:szCs w:val="18"/>
                                <w14:cntxtAlts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color w:val="FFFFFF" w:themeColor="background1"/>
                                <w:kern w:val="1"/>
                                <w:sz w:val="18"/>
                                <w:szCs w:val="18"/>
                                <w14:cntxtAlts/>
                              </w:rPr>
                              <w:t>94577</w:t>
                            </w:r>
                          </w:p>
                        </w:tc>
                        <w:tc>
                          <w:tcPr>
                            <w:tcW w:w="3599" w:type="dxa"/>
                          </w:tcPr>
                          <w:p w14:paraId="0C0CFB7C" w14:textId="79BB7820" w:rsidR="00861594" w:rsidRPr="00991DED" w:rsidRDefault="00861594" w:rsidP="001F694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kern w:val="1"/>
                                <w:sz w:val="18"/>
                                <w:szCs w:val="18"/>
                                <w14:cntxtAlts/>
                              </w:rPr>
                            </w:pPr>
                            <w:r w:rsidRPr="00991DED">
                              <w:rPr>
                                <w:b/>
                                <w:color w:val="FFFFFF" w:themeColor="background1"/>
                                <w:kern w:val="1"/>
                                <w:sz w:val="18"/>
                                <w:szCs w:val="18"/>
                                <w14:cntxtAlts/>
                              </w:rPr>
                              <w:t xml:space="preserve">PH: </w:t>
                            </w:r>
                            <w:r w:rsidR="00C1019A">
                              <w:rPr>
                                <w:b/>
                                <w:color w:val="FFFFFF" w:themeColor="background1"/>
                                <w:kern w:val="1"/>
                                <w:sz w:val="18"/>
                                <w:szCs w:val="18"/>
                                <w14:cntxtAlts/>
                              </w:rPr>
                              <w:t>415</w:t>
                            </w:r>
                            <w:r w:rsidRPr="00991DED">
                              <w:rPr>
                                <w:b/>
                                <w:color w:val="FFFFFF" w:themeColor="background1"/>
                                <w:kern w:val="1"/>
                                <w:sz w:val="18"/>
                                <w:szCs w:val="18"/>
                                <w14:cntxtAlts/>
                              </w:rPr>
                              <w:t>-</w:t>
                            </w:r>
                            <w:r w:rsidR="00C1019A">
                              <w:rPr>
                                <w:b/>
                                <w:color w:val="FFFFFF" w:themeColor="background1"/>
                                <w:kern w:val="1"/>
                                <w:sz w:val="18"/>
                                <w:szCs w:val="18"/>
                                <w14:cntxtAlts/>
                              </w:rPr>
                              <w:t>373</w:t>
                            </w:r>
                            <w:r w:rsidRPr="00991DED">
                              <w:rPr>
                                <w:b/>
                                <w:color w:val="FFFFFF" w:themeColor="background1"/>
                                <w:kern w:val="1"/>
                                <w:sz w:val="18"/>
                                <w:szCs w:val="18"/>
                                <w14:cntxtAlts/>
                              </w:rPr>
                              <w:t>-23</w:t>
                            </w:r>
                            <w:r w:rsidR="00C1019A">
                              <w:rPr>
                                <w:b/>
                                <w:color w:val="FFFFFF" w:themeColor="background1"/>
                                <w:kern w:val="1"/>
                                <w:sz w:val="18"/>
                                <w:szCs w:val="18"/>
                                <w14:cntxtAlts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3599" w:type="dxa"/>
                          </w:tcPr>
                          <w:p w14:paraId="69187965" w14:textId="772F6255" w:rsidR="00861594" w:rsidRPr="00991DED" w:rsidRDefault="009153A9" w:rsidP="001F694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kern w:val="1"/>
                                <w:sz w:val="18"/>
                                <w:szCs w:val="18"/>
                                <w14:cntxtAlts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kern w:val="1"/>
                                <w:sz w:val="18"/>
                                <w:szCs w:val="18"/>
                                <w14:cntxtAlts/>
                              </w:rPr>
                              <w:t>compliance</w:t>
                            </w:r>
                            <w:r w:rsidR="00861594" w:rsidRPr="00991DED">
                              <w:rPr>
                                <w:b/>
                                <w:color w:val="FFFFFF" w:themeColor="background1"/>
                                <w:kern w:val="1"/>
                                <w:sz w:val="18"/>
                                <w:szCs w:val="18"/>
                                <w14:cntxtAlts/>
                              </w:rPr>
                              <w:t>@</w:t>
                            </w:r>
                            <w:r w:rsidR="00C1019A">
                              <w:rPr>
                                <w:b/>
                                <w:color w:val="FFFFFF" w:themeColor="background1"/>
                                <w:kern w:val="1"/>
                                <w:sz w:val="18"/>
                                <w:szCs w:val="18"/>
                                <w14:cntxtAlts/>
                              </w:rPr>
                              <w:t>classaction</w:t>
                            </w:r>
                            <w:r>
                              <w:rPr>
                                <w:b/>
                                <w:color w:val="FFFFFF" w:themeColor="background1"/>
                                <w:kern w:val="1"/>
                                <w:sz w:val="18"/>
                                <w:szCs w:val="18"/>
                                <w14:cntxtAlts/>
                              </w:rPr>
                              <w:t>inc</w:t>
                            </w:r>
                            <w:r w:rsidR="00861594" w:rsidRPr="00991DED">
                              <w:rPr>
                                <w:b/>
                                <w:color w:val="FFFFFF" w:themeColor="background1"/>
                                <w:kern w:val="1"/>
                                <w:sz w:val="18"/>
                                <w:szCs w:val="18"/>
                                <w14:cntxtAlts/>
                              </w:rPr>
                              <w:t>.</w:t>
                            </w:r>
                            <w:r w:rsidR="00C1019A">
                              <w:rPr>
                                <w:b/>
                                <w:color w:val="FFFFFF" w:themeColor="background1"/>
                                <w:kern w:val="1"/>
                                <w:sz w:val="18"/>
                                <w:szCs w:val="18"/>
                                <w14:cntxtAlts/>
                              </w:rPr>
                              <w:t>com</w:t>
                            </w:r>
                          </w:p>
                        </w:tc>
                      </w:tr>
                    </w:tbl>
                    <w:p w14:paraId="7A22AA59" w14:textId="77777777" w:rsidR="00861594" w:rsidRDefault="00861594" w:rsidP="00AD5FBE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792187"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4EAAF14F" wp14:editId="3A2B75AB">
                <wp:simplePos x="0" y="0"/>
                <wp:positionH relativeFrom="page">
                  <wp:posOffset>1571625</wp:posOffset>
                </wp:positionH>
                <wp:positionV relativeFrom="page">
                  <wp:posOffset>2857500</wp:posOffset>
                </wp:positionV>
                <wp:extent cx="4622800" cy="6464300"/>
                <wp:effectExtent l="0" t="0" r="6350" b="12700"/>
                <wp:wrapThrough wrapText="bothSides">
                  <wp:wrapPolygon edited="0">
                    <wp:start x="0" y="0"/>
                    <wp:lineTo x="0" y="21579"/>
                    <wp:lineTo x="21541" y="21579"/>
                    <wp:lineTo x="21541" y="0"/>
                    <wp:lineTo x="0" y="0"/>
                  </wp:wrapPolygon>
                </wp:wrapThrough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2800" cy="6464300"/>
                          <a:chOff x="0" y="0"/>
                          <a:chExt cx="4622800" cy="6464300"/>
                        </a:xfrm>
                        <a:extLst>
                          <a:ext uri="{0CCBE362-F206-4b92-989A-16890622DB6E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g:grpSpPr>
                      <wps:wsp>
                        <wps:cNvPr id="269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622800" cy="646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1022350"/>
                            <a:ext cx="4622800" cy="14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txbx id="2">
                          <w:txbxContent>
                            <w:p w14:paraId="2AD7627E" w14:textId="71F1AA05" w:rsidR="000B02C4" w:rsidRDefault="00A71681" w:rsidP="00F577B3">
                              <w:pPr>
                                <w:spacing w:after="0"/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To </w:t>
                              </w:r>
                              <w:r w:rsidR="00E729D4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the case manager for </w:t>
                              </w:r>
                              <w:r w:rsidR="009652ED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br/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 w:rsidR="005B4DE5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________________</w:t>
                              </w:r>
                            </w:p>
                            <w:p w14:paraId="3522CD77" w14:textId="77777777" w:rsidR="00792187" w:rsidRDefault="000B02C4" w:rsidP="00F577B3">
                              <w:pPr>
                                <w:spacing w:after="0"/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  <w:r w:rsidRPr="009D6E1D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</w:r>
                              <w:r w:rsidRPr="009D6E1D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</w:r>
                              <w:r w:rsidRPr="009D6E1D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Th</w:t>
                              </w:r>
                              <w:r w:rsidR="00A71681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is document confirms that ____________ </w:t>
                              </w:r>
                            </w:p>
                            <w:p w14:paraId="033D6C47" w14:textId="743831E5" w:rsidR="00A71681" w:rsidRDefault="00A71681" w:rsidP="00F577B3">
                              <w:pPr>
                                <w:spacing w:after="0"/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has authorized Class Action, Inc</w:t>
                              </w:r>
                              <w:r w:rsidR="009153A9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.</w:t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as both </w:t>
                              </w:r>
                              <w:r w:rsidR="009153A9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filing </w:t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agent and assign for the </w:t>
                              </w:r>
                              <w:r w:rsidR="00792187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limited </w:t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purposes as defined in the attached Terms</w:t>
                              </w:r>
                              <w:r w:rsidR="00792187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and Conditions, and User Agreement.</w:t>
                              </w:r>
                            </w:p>
                            <w:p w14:paraId="4B1B272A" w14:textId="6BBA4335" w:rsidR="005B4DE5" w:rsidRDefault="005B4DE5" w:rsidP="00F577B3">
                              <w:pPr>
                                <w:spacing w:after="0"/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</w:p>
                            <w:p w14:paraId="63B136FF" w14:textId="259573B4" w:rsidR="005B4DE5" w:rsidRDefault="005B4DE5" w:rsidP="00F577B3">
                              <w:pPr>
                                <w:spacing w:after="0"/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This agreement was made </w:t>
                              </w:r>
                              <w:r w:rsidR="009652ED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on:</w:t>
                              </w:r>
                              <w:r w:rsidR="009652ED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br/>
                                <w:t>________________________</w:t>
                              </w:r>
                            </w:p>
                            <w:p w14:paraId="6250FC34" w14:textId="7E66EAFB" w:rsidR="000B02C4" w:rsidRDefault="000B02C4" w:rsidP="00F577B3">
                              <w:pPr>
                                <w:spacing w:after="0"/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4D51AD06" w14:textId="7303AC1C" w:rsidR="00792187" w:rsidRDefault="00792187" w:rsidP="00F577B3">
                              <w:pPr>
                                <w:spacing w:after="0"/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If the information contained </w:t>
                              </w:r>
                              <w:r w:rsidR="009153A9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</w:rPr>
                                <w:t>either in this</w:t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document or the claim it is submitted with is in any way deemed insufficient for the purposes of validating the claim, please send notice of </w:t>
                              </w:r>
                              <w:r w:rsidR="009153A9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</w:rPr>
                                <w:t>such</w:t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insufficiency within 5 business days to:</w:t>
                              </w:r>
                            </w:p>
                            <w:p w14:paraId="38EC66BE" w14:textId="602E4B0F" w:rsidR="00792187" w:rsidRDefault="00792187" w:rsidP="00F577B3">
                              <w:pPr>
                                <w:spacing w:after="0"/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6B025597" w14:textId="5223C0B3" w:rsidR="00792187" w:rsidRDefault="00792187" w:rsidP="00F577B3">
                              <w:pPr>
                                <w:spacing w:after="0"/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</w:rPr>
                                <w:t>Class Actio</w:t>
                              </w:r>
                              <w:r w:rsidR="009153A9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</w:rPr>
                                <w:t>, Inc.</w:t>
                              </w:r>
                            </w:p>
                            <w:p w14:paraId="55955291" w14:textId="560EE09C" w:rsidR="00792187" w:rsidRDefault="00792187" w:rsidP="00F577B3">
                              <w:pPr>
                                <w:spacing w:after="0"/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</w:rPr>
                                <w:t>Suite E, 2777 Alvarado Street,</w:t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>San Leandro, CA, 94577</w:t>
                              </w:r>
                            </w:p>
                            <w:p w14:paraId="0D85F094" w14:textId="362136DA" w:rsidR="00792187" w:rsidRDefault="00792187" w:rsidP="00F577B3">
                              <w:pPr>
                                <w:spacing w:after="0"/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08857C24" w14:textId="155CF142" w:rsidR="00792187" w:rsidRDefault="00792187" w:rsidP="00792187">
                              <w:pPr>
                                <w:spacing w:after="0"/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</w:rPr>
                                <w:t>Alternatively, you can reac</w:t>
                              </w:r>
                              <w:r w:rsidR="009153A9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h out to </w:t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our dedicated settlement administrator support </w:t>
                              </w:r>
                              <w:r w:rsidR="009153A9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team </w:t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at the following email address: </w:t>
                              </w:r>
                              <w:r w:rsidR="009153A9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</w:rPr>
                                <w:t>compliance</w:t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</w:rPr>
                                <w:t>@classaction</w:t>
                              </w:r>
                              <w:r w:rsidR="009153A9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</w:rPr>
                                <w:t>inc</w:t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</w:rPr>
                                <w:t>.com</w:t>
                              </w:r>
                            </w:p>
                            <w:p w14:paraId="60A238A3" w14:textId="77777777" w:rsidR="00792187" w:rsidRDefault="00792187" w:rsidP="00F577B3">
                              <w:pPr>
                                <w:spacing w:after="0"/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640B4B7E" w14:textId="77777777" w:rsidR="005B4DE5" w:rsidRDefault="005B4DE5" w:rsidP="00F577B3">
                              <w:pPr>
                                <w:spacing w:after="0"/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046E13F8" w14:textId="4EF95B69" w:rsidR="009153A9" w:rsidRDefault="009153A9" w:rsidP="00F577B3">
                              <w:pPr>
                                <w:spacing w:after="0"/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Kind regards</w:t>
                              </w:r>
                              <w:r w:rsidR="000B02C4" w:rsidRPr="009D6E1D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,</w:t>
                              </w:r>
                              <w:r w:rsidR="000B02C4" w:rsidRPr="009D6E1D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</w:r>
                              <w:r w:rsidR="000B02C4" w:rsidRPr="009D6E1D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</w:r>
                              <w:r w:rsidR="005B4DE5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Reuben Metcalfe</w:t>
                              </w:r>
                              <w:r w:rsidR="000B02C4" w:rsidRPr="009D6E1D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,</w:t>
                              </w:r>
                              <w:r w:rsidR="000B02C4" w:rsidRPr="009D6E1D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</w:r>
                              <w:r w:rsidR="005B4DE5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CEO,</w:t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 w:rsidR="005B4DE5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Class Action, Inc.</w:t>
                              </w:r>
                            </w:p>
                            <w:p w14:paraId="302631AF" w14:textId="77777777" w:rsidR="009153A9" w:rsidRDefault="009153A9" w:rsidP="00F577B3">
                              <w:pPr>
                                <w:spacing w:after="0"/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</w:p>
                            <w:p w14:paraId="257403D7" w14:textId="33C65798" w:rsidR="000B02C4" w:rsidRDefault="009153A9" w:rsidP="00F577B3">
                              <w:pPr>
                                <w:spacing w:after="0"/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DDI: +1 415 373 2386 </w:t>
                              </w:r>
                            </w:p>
                            <w:p w14:paraId="6EC416BC" w14:textId="5E24D28E" w:rsidR="000B02C4" w:rsidRDefault="000B02C4" w:rsidP="00F577B3">
                              <w:pPr>
                                <w:spacing w:after="0"/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</w:p>
                            <w:p w14:paraId="45AE6787" w14:textId="4EC68CFE" w:rsidR="00E729D4" w:rsidRDefault="00E729D4" w:rsidP="00F577B3">
                              <w:pPr>
                                <w:spacing w:after="0"/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</w:p>
                            <w:p w14:paraId="321BDC24" w14:textId="71D9322F" w:rsidR="00E729D4" w:rsidRDefault="00E729D4" w:rsidP="00F577B3">
                              <w:pPr>
                                <w:spacing w:after="0"/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</w:p>
                            <w:p w14:paraId="34671E80" w14:textId="7309DDDA" w:rsidR="00E729D4" w:rsidRDefault="00E729D4" w:rsidP="00F577B3">
                              <w:pPr>
                                <w:spacing w:after="0"/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</w:p>
                            <w:p w14:paraId="5C90EDBA" w14:textId="2BAE2B41" w:rsidR="00E729D4" w:rsidRDefault="00E729D4" w:rsidP="00F577B3">
                              <w:pPr>
                                <w:spacing w:after="0"/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</w:p>
                            <w:p w14:paraId="07B8AE70" w14:textId="5308A354" w:rsidR="00E729D4" w:rsidRDefault="00E729D4" w:rsidP="00F577B3">
                              <w:pPr>
                                <w:spacing w:after="0"/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</w:p>
                            <w:p w14:paraId="0D6EA08A" w14:textId="68118B7F" w:rsidR="00E729D4" w:rsidRDefault="00E729D4" w:rsidP="00F577B3">
                              <w:pPr>
                                <w:spacing w:after="0"/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</w:p>
                            <w:p w14:paraId="04217E47" w14:textId="13F615EE" w:rsidR="00E729D4" w:rsidRDefault="00E729D4" w:rsidP="00F577B3">
                              <w:pPr>
                                <w:spacing w:after="0"/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</w:p>
                            <w:p w14:paraId="62B3FE69" w14:textId="2E33EFC4" w:rsidR="00E729D4" w:rsidRDefault="00E729D4" w:rsidP="00F577B3">
                              <w:pPr>
                                <w:spacing w:after="0"/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</w:p>
                            <w:p w14:paraId="19820214" w14:textId="77777777" w:rsidR="00E729D4" w:rsidRDefault="00E729D4" w:rsidP="00F577B3">
                              <w:pPr>
                                <w:spacing w:after="0"/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</w:p>
                            <w:p w14:paraId="73A91D02" w14:textId="77777777" w:rsidR="000B02C4" w:rsidRDefault="000B02C4" w:rsidP="00F577B3">
                              <w:pPr>
                                <w:spacing w:after="0"/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39CAD987" w14:textId="77777777" w:rsidR="000B02C4" w:rsidRDefault="000B02C4" w:rsidP="00F577B3">
                              <w:pPr>
                                <w:spacing w:after="0"/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3607D700" w14:textId="77777777" w:rsidR="000B02C4" w:rsidRDefault="000B02C4" w:rsidP="00F577B3">
                              <w:pPr>
                                <w:spacing w:after="0"/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65CFF55D" w14:textId="77777777" w:rsidR="000B02C4" w:rsidRPr="009D6E1D" w:rsidRDefault="000B02C4" w:rsidP="00F577B3">
                              <w:pPr>
                                <w:spacing w:after="0"/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</w:r>
                              <w:r w:rsidRPr="009D6E1D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</w:r>
                              <w:r w:rsidRPr="009D6E1D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</w:r>
                              <w:r w:rsidRPr="009D6E1D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</w:r>
                              <w:r w:rsidRPr="009D6E1D">
                                <w:rPr>
                                  <w:rFonts w:ascii="Arial" w:eastAsia="Times New Roman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  <w:p w14:paraId="7604CCDE" w14:textId="77777777" w:rsidR="000B02C4" w:rsidRDefault="000B02C4" w:rsidP="00F577B3">
                              <w:pPr>
                                <w:pStyle w:val="BodyText"/>
                              </w:pPr>
                            </w:p>
                          </w:txbxContent>
                        </wps:txbx>
                        <wps:bodyPr rot="0" spcFirstLastPara="1" vertOverflow="overflow" horzOverflow="overflow" vert="horz" wrap="square" lIns="0" tIns="0" rIns="0" bIns="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1168400"/>
                            <a:ext cx="4622800" cy="4236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linkedTxbx id="2" seq="1"/>
                        <wps:bodyPr rot="0" spcFirstLastPara="1" vertOverflow="overflow" horzOverflow="overflow" vert="horz" wrap="square" lIns="0" tIns="0" rIns="0" bIns="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3942715"/>
                            <a:ext cx="4622800" cy="14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linkedTxbx id="2" seq="2"/>
                        <wps:bodyPr rot="0" spcFirstLastPara="1" vertOverflow="overflow" horzOverflow="overflow" vert="horz" wrap="square" lIns="0" tIns="0" rIns="0" bIns="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0" y="4088765"/>
                            <a:ext cx="4622800" cy="14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linkedTxbx id="2" seq="3"/>
                        <wps:bodyPr rot="0" spcFirstLastPara="1" vertOverflow="overflow" horzOverflow="overflow" vert="horz" wrap="square" lIns="0" tIns="0" rIns="0" bIns="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0" y="4965065"/>
                            <a:ext cx="4622800" cy="14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linkedTxbx id="2" seq="4"/>
                        <wps:bodyPr rot="0" spcFirstLastPara="1" vertOverflow="overflow" horzOverflow="overflow" vert="horz" wrap="square" lIns="0" tIns="0" rIns="0" bIns="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044700" y="5111115"/>
                            <a:ext cx="2578100" cy="14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linkedTxbx id="2" seq="5"/>
                        <wps:bodyPr rot="0" spcFirstLastPara="1" vertOverflow="overflow" horzOverflow="overflow" vert="horz" wrap="square" lIns="0" tIns="0" rIns="0" bIns="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044700" y="5257165"/>
                            <a:ext cx="2578100" cy="14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linkedTxbx id="2" seq="6"/>
                        <wps:bodyPr rot="0" spcFirstLastPara="1" vertOverflow="overflow" horzOverflow="overflow" vert="horz" wrap="square" lIns="0" tIns="0" rIns="0" bIns="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044700" y="5403215"/>
                            <a:ext cx="2578100" cy="14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linkedTxbx id="2" seq="7"/>
                        <wps:bodyPr rot="0" spcFirstLastPara="1" vertOverflow="overflow" horzOverflow="overflow" vert="horz" wrap="square" lIns="0" tIns="0" rIns="0" bIns="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044700" y="5549265"/>
                            <a:ext cx="2578100" cy="14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linkedTxbx id="2" seq="8"/>
                        <wps:bodyPr rot="0" spcFirstLastPara="1" vertOverflow="overflow" horzOverflow="overflow" vert="horz" wrap="square" lIns="0" tIns="0" rIns="0" bIns="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44700" y="5695315"/>
                            <a:ext cx="2578100" cy="14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linkedTxbx id="2" seq="9"/>
                        <wps:bodyPr rot="0" spcFirstLastPara="1" vertOverflow="overflow" horzOverflow="overflow" vert="horz" wrap="square" lIns="0" tIns="0" rIns="0" bIns="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044700" y="5841365"/>
                            <a:ext cx="2578100" cy="14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linkedTxbx id="2" seq="10"/>
                        <wps:bodyPr rot="0" spcFirstLastPara="1" vertOverflow="overflow" horzOverflow="overflow" vert="horz" wrap="square" lIns="0" tIns="0" rIns="0" bIns="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0" y="5987415"/>
                            <a:ext cx="4622800" cy="14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linkedTxbx id="2" seq="11"/>
                        <wps:bodyPr rot="0" spcFirstLastPara="1" vertOverflow="overflow" horzOverflow="overflow" vert="horz" wrap="square" lIns="0" tIns="0" rIns="0" bIns="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0" y="6133465"/>
                            <a:ext cx="4622800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linkedTxbx id="2" seq="12"/>
                        <wps:bodyPr rot="0" spcFirstLastPara="1" vertOverflow="overflow" horzOverflow="overflow" vert="horz" wrap="square" lIns="0" tIns="0" rIns="0" bIns="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AAF14F" id="Group 19" o:spid="_x0000_s1027" style="position:absolute;margin-left:123.75pt;margin-top:225pt;width:364pt;height:509pt;z-index:251655680;mso-position-horizontal-relative:page;mso-position-vertical-relative:page" coordsize="46228,64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">
                <v:shape id="_x0000_s1028" type="#_x0000_t202" style="position:absolute;width:46228;height:64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" filled="f" stroked="f">
                  <v:textbox inset="0,0,0,0"/>
                </v:shape>
                <v:shape id="_x0000_s1029" type="#_x0000_t202" style="position:absolute;top:10223;width:46228;height:1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" filled="f" stroked="f">
                  <v:textbox style="mso-fit-shape-to-text:t" inset="0,0,0,0">
                    <w:txbxContent>
                      <w:p w14:paraId="2AD7627E" w14:textId="71F1AA05" w:rsidR="000B02C4" w:rsidRDefault="00A71681" w:rsidP="00F577B3">
                        <w:pPr>
                          <w:spacing w:after="0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To </w:t>
                        </w:r>
                        <w:r w:rsidR="00E729D4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the case manager for </w:t>
                        </w:r>
                        <w:r w:rsidR="009652ED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br/>
                        </w:r>
                        <w:r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 w:rsidR="005B4DE5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________________</w:t>
                        </w:r>
                      </w:p>
                      <w:p w14:paraId="3522CD77" w14:textId="77777777" w:rsidR="00792187" w:rsidRDefault="000B02C4" w:rsidP="00F577B3">
                        <w:pPr>
                          <w:spacing w:after="0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</w:pPr>
                        <w:r w:rsidRPr="009D6E1D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9D6E1D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9D6E1D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Th</w:t>
                        </w:r>
                        <w:r w:rsidR="00A71681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is document confirms that ____________ </w:t>
                        </w:r>
                      </w:p>
                      <w:p w14:paraId="033D6C47" w14:textId="743831E5" w:rsidR="00A71681" w:rsidRDefault="00A71681" w:rsidP="00F577B3">
                        <w:pPr>
                          <w:spacing w:after="0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has authorized Class Action, Inc</w:t>
                        </w:r>
                        <w:r w:rsidR="009153A9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as both </w:t>
                        </w:r>
                        <w:r w:rsidR="009153A9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filing </w:t>
                        </w:r>
                        <w:r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agent and assign for the </w:t>
                        </w:r>
                        <w:r w:rsidR="00792187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limited </w:t>
                        </w:r>
                        <w:r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purposes as defined in the attached Terms</w:t>
                        </w:r>
                        <w:r w:rsidR="00792187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and Conditions, and User Agreement.</w:t>
                        </w:r>
                      </w:p>
                      <w:p w14:paraId="4B1B272A" w14:textId="6BBA4335" w:rsidR="005B4DE5" w:rsidRDefault="005B4DE5" w:rsidP="00F577B3">
                        <w:pPr>
                          <w:spacing w:after="0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</w:pPr>
                      </w:p>
                      <w:p w14:paraId="63B136FF" w14:textId="259573B4" w:rsidR="005B4DE5" w:rsidRDefault="005B4DE5" w:rsidP="00F577B3">
                        <w:pPr>
                          <w:spacing w:after="0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This agreement was made </w:t>
                        </w:r>
                        <w:r w:rsidR="009652ED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on:</w:t>
                        </w:r>
                        <w:r w:rsidR="009652ED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br/>
                          <w:t>________________________</w:t>
                        </w:r>
                      </w:p>
                      <w:p w14:paraId="6250FC34" w14:textId="7E66EAFB" w:rsidR="000B02C4" w:rsidRDefault="000B02C4" w:rsidP="00F577B3">
                        <w:pPr>
                          <w:spacing w:after="0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4D51AD06" w14:textId="7303AC1C" w:rsidR="00792187" w:rsidRDefault="00792187" w:rsidP="00F577B3">
                        <w:pPr>
                          <w:spacing w:after="0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  <w:t xml:space="preserve">If the information contained </w:t>
                        </w:r>
                        <w:r w:rsidR="009153A9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  <w:t>either in this</w:t>
                        </w:r>
                        <w:r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  <w:t xml:space="preserve"> document or the claim it is submitted with is in any way deemed insufficient for the purposes of validating the claim, please send notice of </w:t>
                        </w:r>
                        <w:r w:rsidR="009153A9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  <w:t>such</w:t>
                        </w:r>
                        <w:r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  <w:t xml:space="preserve"> insufficiency within 5 business days to:</w:t>
                        </w:r>
                      </w:p>
                      <w:p w14:paraId="38EC66BE" w14:textId="602E4B0F" w:rsidR="00792187" w:rsidRDefault="00792187" w:rsidP="00F577B3">
                        <w:pPr>
                          <w:spacing w:after="0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6B025597" w14:textId="5223C0B3" w:rsidR="00792187" w:rsidRDefault="00792187" w:rsidP="00F577B3">
                        <w:pPr>
                          <w:spacing w:after="0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  <w:t>Class Actio</w:t>
                        </w:r>
                        <w:r w:rsidR="009153A9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  <w:t>, Inc.</w:t>
                        </w:r>
                      </w:p>
                      <w:p w14:paraId="55955291" w14:textId="560EE09C" w:rsidR="00792187" w:rsidRDefault="00792187" w:rsidP="00F577B3">
                        <w:pPr>
                          <w:spacing w:after="0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  <w:t>Suite E, 2777 Alvarado Street,</w:t>
                        </w:r>
                        <w:r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  <w:br/>
                          <w:t>San Leandro, CA, 94577</w:t>
                        </w:r>
                      </w:p>
                      <w:p w14:paraId="0D85F094" w14:textId="362136DA" w:rsidR="00792187" w:rsidRDefault="00792187" w:rsidP="00F577B3">
                        <w:pPr>
                          <w:spacing w:after="0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08857C24" w14:textId="155CF142" w:rsidR="00792187" w:rsidRDefault="00792187" w:rsidP="00792187">
                        <w:pPr>
                          <w:spacing w:after="0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  <w:t>Alternatively, you can reac</w:t>
                        </w:r>
                        <w:r w:rsidR="009153A9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  <w:t xml:space="preserve">h out to </w:t>
                        </w:r>
                        <w:r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  <w:t xml:space="preserve">our dedicated settlement administrator support </w:t>
                        </w:r>
                        <w:r w:rsidR="009153A9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  <w:t xml:space="preserve">team </w:t>
                        </w:r>
                        <w:r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  <w:t xml:space="preserve">at the following email address: </w:t>
                        </w:r>
                        <w:r w:rsidR="009153A9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  <w:t>compliance</w:t>
                        </w:r>
                        <w:r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  <w:t>@classaction</w:t>
                        </w:r>
                        <w:r w:rsidR="009153A9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  <w:t>inc</w:t>
                        </w:r>
                        <w:r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  <w:t>.com</w:t>
                        </w:r>
                      </w:p>
                      <w:p w14:paraId="60A238A3" w14:textId="77777777" w:rsidR="00792187" w:rsidRDefault="00792187" w:rsidP="00F577B3">
                        <w:pPr>
                          <w:spacing w:after="0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640B4B7E" w14:textId="77777777" w:rsidR="005B4DE5" w:rsidRDefault="005B4DE5" w:rsidP="00F577B3">
                        <w:pPr>
                          <w:spacing w:after="0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046E13F8" w14:textId="4EF95B69" w:rsidR="009153A9" w:rsidRDefault="009153A9" w:rsidP="00F577B3">
                        <w:pPr>
                          <w:spacing w:after="0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Kind regards</w:t>
                        </w:r>
                        <w:r w:rsidR="000B02C4" w:rsidRPr="009D6E1D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,</w:t>
                        </w:r>
                        <w:r w:rsidR="000B02C4" w:rsidRPr="009D6E1D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="000B02C4" w:rsidRPr="009D6E1D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="005B4DE5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Reuben Metcalfe</w:t>
                        </w:r>
                        <w:r w:rsidR="000B02C4" w:rsidRPr="009D6E1D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,</w:t>
                        </w:r>
                        <w:r w:rsidR="000B02C4" w:rsidRPr="009D6E1D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="005B4DE5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CEO,</w:t>
                        </w:r>
                        <w:r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 w:rsidR="005B4DE5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Class Action, Inc.</w:t>
                        </w:r>
                      </w:p>
                      <w:p w14:paraId="302631AF" w14:textId="77777777" w:rsidR="009153A9" w:rsidRDefault="009153A9" w:rsidP="00F577B3">
                        <w:pPr>
                          <w:spacing w:after="0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</w:pPr>
                      </w:p>
                      <w:p w14:paraId="257403D7" w14:textId="33C65798" w:rsidR="000B02C4" w:rsidRDefault="009153A9" w:rsidP="00F577B3">
                        <w:pPr>
                          <w:spacing w:after="0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DDI: +1 415 373 2386 </w:t>
                        </w:r>
                      </w:p>
                      <w:p w14:paraId="6EC416BC" w14:textId="5E24D28E" w:rsidR="000B02C4" w:rsidRDefault="000B02C4" w:rsidP="00F577B3">
                        <w:pPr>
                          <w:spacing w:after="0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</w:pPr>
                      </w:p>
                      <w:p w14:paraId="45AE6787" w14:textId="4EC68CFE" w:rsidR="00E729D4" w:rsidRDefault="00E729D4" w:rsidP="00F577B3">
                        <w:pPr>
                          <w:spacing w:after="0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</w:pPr>
                      </w:p>
                      <w:p w14:paraId="321BDC24" w14:textId="71D9322F" w:rsidR="00E729D4" w:rsidRDefault="00E729D4" w:rsidP="00F577B3">
                        <w:pPr>
                          <w:spacing w:after="0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</w:pPr>
                      </w:p>
                      <w:p w14:paraId="34671E80" w14:textId="7309DDDA" w:rsidR="00E729D4" w:rsidRDefault="00E729D4" w:rsidP="00F577B3">
                        <w:pPr>
                          <w:spacing w:after="0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</w:pPr>
                      </w:p>
                      <w:p w14:paraId="5C90EDBA" w14:textId="2BAE2B41" w:rsidR="00E729D4" w:rsidRDefault="00E729D4" w:rsidP="00F577B3">
                        <w:pPr>
                          <w:spacing w:after="0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</w:pPr>
                      </w:p>
                      <w:p w14:paraId="07B8AE70" w14:textId="5308A354" w:rsidR="00E729D4" w:rsidRDefault="00E729D4" w:rsidP="00F577B3">
                        <w:pPr>
                          <w:spacing w:after="0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</w:pPr>
                      </w:p>
                      <w:p w14:paraId="0D6EA08A" w14:textId="68118B7F" w:rsidR="00E729D4" w:rsidRDefault="00E729D4" w:rsidP="00F577B3">
                        <w:pPr>
                          <w:spacing w:after="0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</w:pPr>
                      </w:p>
                      <w:p w14:paraId="04217E47" w14:textId="13F615EE" w:rsidR="00E729D4" w:rsidRDefault="00E729D4" w:rsidP="00F577B3">
                        <w:pPr>
                          <w:spacing w:after="0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</w:pPr>
                      </w:p>
                      <w:p w14:paraId="62B3FE69" w14:textId="2E33EFC4" w:rsidR="00E729D4" w:rsidRDefault="00E729D4" w:rsidP="00F577B3">
                        <w:pPr>
                          <w:spacing w:after="0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</w:pPr>
                      </w:p>
                      <w:p w14:paraId="19820214" w14:textId="77777777" w:rsidR="00E729D4" w:rsidRDefault="00E729D4" w:rsidP="00F577B3">
                        <w:pPr>
                          <w:spacing w:after="0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</w:pPr>
                      </w:p>
                      <w:p w14:paraId="73A91D02" w14:textId="77777777" w:rsidR="000B02C4" w:rsidRDefault="000B02C4" w:rsidP="00F577B3">
                        <w:pPr>
                          <w:spacing w:after="0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39CAD987" w14:textId="77777777" w:rsidR="000B02C4" w:rsidRDefault="000B02C4" w:rsidP="00F577B3">
                        <w:pPr>
                          <w:spacing w:after="0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3607D700" w14:textId="77777777" w:rsidR="000B02C4" w:rsidRDefault="000B02C4" w:rsidP="00F577B3">
                        <w:pPr>
                          <w:spacing w:after="0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65CFF55D" w14:textId="77777777" w:rsidR="000B02C4" w:rsidRPr="009D6E1D" w:rsidRDefault="000B02C4" w:rsidP="00F577B3">
                        <w:pPr>
                          <w:spacing w:after="0"/>
                          <w:rPr>
                            <w:rFonts w:ascii="Times" w:eastAsia="Times New Roman" w:hAnsi="Times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9D6E1D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9D6E1D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9D6E1D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9D6E1D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  <w:br/>
                        </w:r>
                      </w:p>
                      <w:p w14:paraId="7604CCDE" w14:textId="77777777" w:rsidR="000B02C4" w:rsidRDefault="000B02C4" w:rsidP="00F577B3">
                        <w:pPr>
                          <w:pStyle w:val="BodyText"/>
                        </w:pPr>
                      </w:p>
                    </w:txbxContent>
                  </v:textbox>
                </v:shape>
                <v:shape id="Text Box 4" o:spid="_x0000_s1030" type="#_x0000_t202" style="position:absolute;top:11684;width:46228;height:42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<v:textbox style="mso-next-textbox:#Text Box 6" inset="0,0,0,0">
                    <w:txbxContent/>
                  </v:textbox>
                </v:shape>
                <v:shape id="Text Box 6" o:spid="_x0000_s1031" type="#_x0000_t202" style="position:absolute;top:39427;width:46228;height:1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" filled="f" stroked="f">
                  <v:textbox style="mso-next-textbox:#Text Box 7;mso-fit-shape-to-text:t" inset="0,0,0,0">
                    <w:txbxContent/>
                  </v:textbox>
                </v:shape>
                <v:shape id="Text Box 7" o:spid="_x0000_s1032" type="#_x0000_t202" style="position:absolute;top:40887;width:46228;height:1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" filled="f" stroked="f">
                  <v:textbox style="mso-next-textbox:#Text Box 9;mso-fit-shape-to-text:t" inset="0,0,0,0">
                    <w:txbxContent/>
                  </v:textbox>
                </v:shape>
                <v:shape id="Text Box 9" o:spid="_x0000_s1033" type="#_x0000_t202" style="position:absolute;top:49650;width:46228;height:1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" filled="f" stroked="f">
                  <v:textbox style="mso-next-textbox:#Text Box 10;mso-fit-shape-to-text:t" inset="0,0,0,0">
                    <w:txbxContent/>
                  </v:textbox>
                </v:shape>
                <v:shape id="Text Box 10" o:spid="_x0000_s1034" type="#_x0000_t202" style="position:absolute;left:20447;top:51111;width:25781;height:1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" filled="f" stroked="f">
                  <v:textbox style="mso-next-textbox:#Text Box 11;mso-fit-shape-to-text:t" inset="0,0,0,0">
                    <w:txbxContent/>
                  </v:textbox>
                </v:shape>
                <v:shape id="Text Box 11" o:spid="_x0000_s1035" type="#_x0000_t202" style="position:absolute;left:20447;top:52571;width:25781;height:1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" filled="f" stroked="f">
                  <v:textbox style="mso-next-textbox:#Text Box 13;mso-fit-shape-to-text:t" inset="0,0,0,0">
                    <w:txbxContent/>
                  </v:textbox>
                </v:shape>
                <v:shape id="Text Box 13" o:spid="_x0000_s1036" type="#_x0000_t202" style="position:absolute;left:20447;top:54032;width:25781;height:1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" filled="f" stroked="f">
                  <v:textbox style="mso-next-textbox:#Text Box 14;mso-fit-shape-to-text:t" inset="0,0,0,0">
                    <w:txbxContent/>
                  </v:textbox>
                </v:shape>
                <v:shape id="Text Box 14" o:spid="_x0000_s1037" type="#_x0000_t202" style="position:absolute;left:20447;top:55492;width:25781;height:1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" filled="f" stroked="f">
                  <v:textbox style="mso-next-textbox:#Text Box 15;mso-fit-shape-to-text:t" inset="0,0,0,0">
                    <w:txbxContent/>
                  </v:textbox>
                </v:shape>
                <v:shape id="Text Box 15" o:spid="_x0000_s1038" type="#_x0000_t202" style="position:absolute;left:20447;top:56953;width:25781;height:1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" filled="f" stroked="f">
                  <v:textbox style="mso-next-textbox:#Text Box 16;mso-fit-shape-to-text:t" inset="0,0,0,0">
                    <w:txbxContent/>
                  </v:textbox>
                </v:shape>
                <v:shape id="Text Box 16" o:spid="_x0000_s1039" type="#_x0000_t202" style="position:absolute;left:20447;top:58413;width:25781;height:1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" filled="f" stroked="f">
                  <v:textbox style="mso-next-textbox:#Text Box 17;mso-fit-shape-to-text:t" inset="0,0,0,0">
                    <w:txbxContent/>
                  </v:textbox>
                </v:shape>
                <v:shape id="Text Box 17" o:spid="_x0000_s1040" type="#_x0000_t202" style="position:absolute;top:59874;width:46228;height:1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" filled="f" stroked="f">
                  <v:textbox style="mso-next-textbox:#Text Box 18;mso-fit-shape-to-text:t" inset="0,0,0,0">
                    <w:txbxContent/>
                  </v:textbox>
                </v:shape>
                <v:shape id="Text Box 18" o:spid="_x0000_s1041" type="#_x0000_t202" style="position:absolute;top:61334;width:46228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" filled="f" stroked="f">
                  <v:textbox style="mso-fit-shape-to-text:t" inset="0,0,0,0">
                    <w:txbxContent/>
                  </v:textbox>
                </v:shape>
                <w10:wrap type="through" anchorx="page" anchory="page"/>
              </v:group>
            </w:pict>
          </mc:Fallback>
        </mc:AlternateContent>
      </w:r>
      <w:r w:rsidR="000645A5" w:rsidRPr="000645A5">
        <w:rPr>
          <w:noProof/>
        </w:rPr>
        <w:drawing>
          <wp:anchor distT="0" distB="0" distL="114300" distR="114300" simplePos="0" relativeHeight="251658752" behindDoc="0" locked="0" layoutInCell="1" allowOverlap="1" wp14:anchorId="06A919ED" wp14:editId="5092984A">
            <wp:simplePos x="0" y="0"/>
            <wp:positionH relativeFrom="page">
              <wp:posOffset>2842260</wp:posOffset>
            </wp:positionH>
            <wp:positionV relativeFrom="page">
              <wp:posOffset>241300</wp:posOffset>
            </wp:positionV>
            <wp:extent cx="2087880" cy="1043305"/>
            <wp:effectExtent l="0" t="0" r="7620" b="0"/>
            <wp:wrapTight wrapText="bothSides">
              <wp:wrapPolygon edited="0">
                <wp:start x="18131" y="4733"/>
                <wp:lineTo x="0" y="5916"/>
                <wp:lineTo x="0" y="11438"/>
                <wp:lineTo x="2168" y="11832"/>
                <wp:lineTo x="2168" y="15382"/>
                <wp:lineTo x="18131" y="16565"/>
                <wp:lineTo x="19905" y="16565"/>
                <wp:lineTo x="21482" y="14593"/>
                <wp:lineTo x="21482" y="7099"/>
                <wp:lineTo x="19905" y="4733"/>
                <wp:lineTo x="18131" y="4733"/>
              </wp:wrapPolygon>
            </wp:wrapTight>
            <wp:docPr id="12" name="Picture 11" descr="Placeholder-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Placeholder-white.p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55C9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FA27733" wp14:editId="5628B0AE">
                <wp:simplePos x="0" y="0"/>
                <wp:positionH relativeFrom="page">
                  <wp:posOffset>-62230</wp:posOffset>
                </wp:positionH>
                <wp:positionV relativeFrom="page">
                  <wp:posOffset>0</wp:posOffset>
                </wp:positionV>
                <wp:extent cx="7848600" cy="1765300"/>
                <wp:effectExtent l="0" t="0" r="0" b="12700"/>
                <wp:wrapNone/>
                <wp:docPr id="267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48600" cy="1765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EDF9524" w14:textId="77777777" w:rsidR="000B02C4" w:rsidRDefault="000B02C4" w:rsidP="00CA16BD">
                            <w:pPr>
                              <w:pStyle w:val="Heading5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A27733" id="Rectangle 34" o:spid="_x0000_s1042" style="position:absolute;margin-left:-4.9pt;margin-top:0;width:618pt;height:139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" fillcolor="#1498d5 [3204]" stroked="f">
                <v:textbox inset=",7.2pt,,7.2pt">
                  <w:txbxContent>
                    <w:p w14:paraId="2EDF9524" w14:textId="77777777" w:rsidR="000B02C4" w:rsidRDefault="000B02C4" w:rsidP="00CA16BD">
                      <w:pPr>
                        <w:pStyle w:val="Heading5"/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9D6E1D">
        <w:rPr>
          <w:noProof/>
        </w:rPr>
        <mc:AlternateContent>
          <mc:Choice Requires="wps">
            <w:drawing>
              <wp:anchor distT="0" distB="0" distL="114300" distR="114300" simplePos="0" relativeHeight="251746421" behindDoc="0" locked="0" layoutInCell="1" allowOverlap="1" wp14:anchorId="176D2BE8" wp14:editId="523A278A">
                <wp:simplePos x="0" y="0"/>
                <wp:positionH relativeFrom="page">
                  <wp:posOffset>1574800</wp:posOffset>
                </wp:positionH>
                <wp:positionV relativeFrom="page">
                  <wp:posOffset>2463800</wp:posOffset>
                </wp:positionV>
                <wp:extent cx="4622800" cy="1333500"/>
                <wp:effectExtent l="0" t="0" r="0" b="12700"/>
                <wp:wrapThrough wrapText="bothSides">
                  <wp:wrapPolygon edited="0">
                    <wp:start x="0" y="0"/>
                    <wp:lineTo x="0" y="21394"/>
                    <wp:lineTo x="21481" y="21394"/>
                    <wp:lineTo x="21481" y="0"/>
                    <wp:lineTo x="0" y="0"/>
                  </wp:wrapPolygon>
                </wp:wrapThrough>
                <wp:docPr id="271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800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62A1850" w14:textId="329EB7C7" w:rsidR="00A71681" w:rsidRDefault="00E729D4" w:rsidP="009D6E1D">
                            <w:pPr>
                              <w:spacing w:after="0"/>
                              <w:jc w:val="right"/>
                              <w:rPr>
                                <w:rFonts w:ascii="Arial" w:eastAsia="Times New Roman" w:hAnsi="Arial" w:cs="Arial"/>
                                <w:i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________</w:t>
                            </w:r>
                          </w:p>
                          <w:p w14:paraId="0EA8450B" w14:textId="77777777" w:rsidR="00A71681" w:rsidRDefault="00A71681" w:rsidP="009D6E1D">
                            <w:pPr>
                              <w:spacing w:after="0"/>
                              <w:jc w:val="right"/>
                              <w:rPr>
                                <w:rFonts w:ascii="Arial" w:eastAsia="Times New Roman" w:hAnsi="Arial" w:cs="Arial"/>
                                <w:i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___________________</w:t>
                            </w:r>
                          </w:p>
                          <w:p w14:paraId="42D02D38" w14:textId="62C31B0D" w:rsidR="000B02C4" w:rsidRPr="009D6E1D" w:rsidRDefault="00A71681" w:rsidP="009D6E1D">
                            <w:pPr>
                              <w:spacing w:after="0"/>
                              <w:jc w:val="right"/>
                              <w:rPr>
                                <w:rFonts w:ascii="Times" w:eastAsia="Times New Roman" w:hAnsi="Times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__________________</w:t>
                            </w:r>
                            <w:r w:rsidR="000B02C4" w:rsidRPr="009D6E1D">
                              <w:rPr>
                                <w:rFonts w:ascii="Arial" w:eastAsia="Times New Roman" w:hAnsi="Arial" w:cs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eastAsia="Times New Roman" w:hAnsi="Arial" w:cs="Arial"/>
                                <w:i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__________</w:t>
                            </w:r>
                          </w:p>
                          <w:p w14:paraId="476396CF" w14:textId="77777777" w:rsidR="000B02C4" w:rsidRPr="009D6E1D" w:rsidRDefault="000B02C4" w:rsidP="009D6E1D">
                            <w:pPr>
                              <w:pStyle w:val="Header"/>
                              <w:jc w:val="right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D2BE8" id="Text Box 89" o:spid="_x0000_s1043" type="#_x0000_t202" style="position:absolute;margin-left:124pt;margin-top:194pt;width:364pt;height:105pt;z-index:25174642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" filled="f" stroked="f">
                <v:textbox inset="0,0,0,0">
                  <w:txbxContent>
                    <w:p w14:paraId="662A1850" w14:textId="329EB7C7" w:rsidR="00A71681" w:rsidRDefault="00E729D4" w:rsidP="009D6E1D">
                      <w:pPr>
                        <w:spacing w:after="0"/>
                        <w:jc w:val="right"/>
                        <w:rPr>
                          <w:rFonts w:ascii="Arial" w:eastAsia="Times New Roman" w:hAnsi="Arial" w:cs="Arial"/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eastAsia="Times New Roman" w:hAnsi="Arial" w:cs="Arial"/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________</w:t>
                      </w:r>
                    </w:p>
                    <w:p w14:paraId="0EA8450B" w14:textId="77777777" w:rsidR="00A71681" w:rsidRDefault="00A71681" w:rsidP="009D6E1D">
                      <w:pPr>
                        <w:spacing w:after="0"/>
                        <w:jc w:val="right"/>
                        <w:rPr>
                          <w:rFonts w:ascii="Arial" w:eastAsia="Times New Roman" w:hAnsi="Arial" w:cs="Arial"/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eastAsia="Times New Roman" w:hAnsi="Arial" w:cs="Arial"/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___________________</w:t>
                      </w:r>
                    </w:p>
                    <w:p w14:paraId="42D02D38" w14:textId="62C31B0D" w:rsidR="000B02C4" w:rsidRPr="009D6E1D" w:rsidRDefault="00A71681" w:rsidP="009D6E1D">
                      <w:pPr>
                        <w:spacing w:after="0"/>
                        <w:jc w:val="right"/>
                        <w:rPr>
                          <w:rFonts w:ascii="Times" w:eastAsia="Times New Roman" w:hAnsi="Times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Times New Roman" w:hAnsi="Arial" w:cs="Arial"/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__________________</w:t>
                      </w:r>
                      <w:r w:rsidR="000B02C4" w:rsidRPr="009D6E1D">
                        <w:rPr>
                          <w:rFonts w:ascii="Arial" w:eastAsia="Times New Roman" w:hAnsi="Arial" w:cs="Arial"/>
                          <w:i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eastAsia="Times New Roman" w:hAnsi="Arial" w:cs="Arial"/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__________</w:t>
                      </w:r>
                    </w:p>
                    <w:p w14:paraId="476396CF" w14:textId="77777777" w:rsidR="000B02C4" w:rsidRPr="009D6E1D" w:rsidRDefault="000B02C4" w:rsidP="009D6E1D">
                      <w:pPr>
                        <w:pStyle w:val="Header"/>
                        <w:jc w:val="right"/>
                        <w:rPr>
                          <w:i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sectPr w:rsidR="00274F8A" w:rsidSect="00274F8A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34D6E" w14:textId="77777777" w:rsidR="00685CE0" w:rsidRDefault="00685CE0">
      <w:pPr>
        <w:spacing w:after="0"/>
      </w:pPr>
      <w:r>
        <w:separator/>
      </w:r>
    </w:p>
  </w:endnote>
  <w:endnote w:type="continuationSeparator" w:id="0">
    <w:p w14:paraId="22336A2A" w14:textId="77777777" w:rsidR="00685CE0" w:rsidRDefault="00685C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7A2E5" w14:textId="77777777" w:rsidR="000B02C4" w:rsidRDefault="000B02C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59F5683" wp14:editId="5CC6B695">
              <wp:simplePos x="0" y="0"/>
              <wp:positionH relativeFrom="page">
                <wp:posOffset>266700</wp:posOffset>
              </wp:positionH>
              <wp:positionV relativeFrom="page">
                <wp:posOffset>9601200</wp:posOffset>
              </wp:positionV>
              <wp:extent cx="609600" cy="241300"/>
              <wp:effectExtent l="0" t="0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7B5681" w14:textId="77777777" w:rsidR="000B02C4" w:rsidRPr="00F31951" w:rsidRDefault="000B02C4" w:rsidP="00274F8A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F577B3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9F568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4" type="#_x0000_t202" style="position:absolute;margin-left:21pt;margin-top:756pt;width:48pt;height:19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" filled="f" stroked="f">
              <v:textbox inset="0,0,0,0">
                <w:txbxContent>
                  <w:p w14:paraId="487B5681" w14:textId="77777777" w:rsidR="000B02C4" w:rsidRPr="00F31951" w:rsidRDefault="000B02C4" w:rsidP="00274F8A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F577B3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type="tight"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886E5" w14:textId="77777777" w:rsidR="000B02C4" w:rsidRDefault="000B02C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E57478C" wp14:editId="0560A266">
              <wp:simplePos x="0" y="0"/>
              <wp:positionH relativeFrom="page">
                <wp:posOffset>6896100</wp:posOffset>
              </wp:positionH>
              <wp:positionV relativeFrom="page">
                <wp:posOffset>9601200</wp:posOffset>
              </wp:positionV>
              <wp:extent cx="609600" cy="2413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8B00DA" w14:textId="77777777" w:rsidR="000B02C4" w:rsidRPr="00F31951" w:rsidRDefault="000B02C4" w:rsidP="00274F8A">
                          <w:pPr>
                            <w:pStyle w:val="Footer-Right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F577B3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57478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5" type="#_x0000_t202" style="position:absolute;margin-left:543pt;margin-top:756pt;width:48pt;height:1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" filled="f" stroked="f">
              <v:textbox style="mso-next-textbox:#Text Box 4" inset="0,0,0,0">
                <w:txbxContent>
                  <w:p w14:paraId="5E8B00DA" w14:textId="77777777" w:rsidR="000B02C4" w:rsidRPr="00F31951" w:rsidRDefault="000B02C4" w:rsidP="00274F8A">
                    <w:pPr>
                      <w:pStyle w:val="Footer-Right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F577B3"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A54EA" w14:textId="77777777" w:rsidR="00685CE0" w:rsidRDefault="00685CE0">
      <w:pPr>
        <w:spacing w:after="0"/>
      </w:pPr>
      <w:r>
        <w:separator/>
      </w:r>
    </w:p>
  </w:footnote>
  <w:footnote w:type="continuationSeparator" w:id="0">
    <w:p w14:paraId="377B8CC3" w14:textId="77777777" w:rsidR="00685CE0" w:rsidRDefault="00685CE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A1064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OpenInPublishingView" w:val="0"/>
    <w:docVar w:name="PublishingViewTables" w:val="0"/>
    <w:docVar w:name="ShowStaticGuides" w:val="1"/>
  </w:docVars>
  <w:rsids>
    <w:rsidRoot w:val="00C1019A"/>
    <w:rsid w:val="00027F2B"/>
    <w:rsid w:val="00045DB9"/>
    <w:rsid w:val="00054B0F"/>
    <w:rsid w:val="000645A5"/>
    <w:rsid w:val="000B02C4"/>
    <w:rsid w:val="00134C25"/>
    <w:rsid w:val="001455EE"/>
    <w:rsid w:val="00186B92"/>
    <w:rsid w:val="001A25B9"/>
    <w:rsid w:val="001C64FB"/>
    <w:rsid w:val="001F2B90"/>
    <w:rsid w:val="0020030D"/>
    <w:rsid w:val="0023000F"/>
    <w:rsid w:val="0023163B"/>
    <w:rsid w:val="00246B4C"/>
    <w:rsid w:val="00270334"/>
    <w:rsid w:val="00274F8A"/>
    <w:rsid w:val="002F127B"/>
    <w:rsid w:val="0034742B"/>
    <w:rsid w:val="00353B6A"/>
    <w:rsid w:val="00356898"/>
    <w:rsid w:val="003D74E5"/>
    <w:rsid w:val="00442CA1"/>
    <w:rsid w:val="00464FA6"/>
    <w:rsid w:val="00476CED"/>
    <w:rsid w:val="00481C1C"/>
    <w:rsid w:val="00486390"/>
    <w:rsid w:val="004D63F1"/>
    <w:rsid w:val="005B4DE5"/>
    <w:rsid w:val="005F5D5B"/>
    <w:rsid w:val="00607917"/>
    <w:rsid w:val="00646E72"/>
    <w:rsid w:val="00685CE0"/>
    <w:rsid w:val="006A1277"/>
    <w:rsid w:val="006A71F8"/>
    <w:rsid w:val="006D116B"/>
    <w:rsid w:val="006D436B"/>
    <w:rsid w:val="006E3DD9"/>
    <w:rsid w:val="00777673"/>
    <w:rsid w:val="00792187"/>
    <w:rsid w:val="007E3BB7"/>
    <w:rsid w:val="007F2140"/>
    <w:rsid w:val="007F47DC"/>
    <w:rsid w:val="00855D22"/>
    <w:rsid w:val="00861594"/>
    <w:rsid w:val="009153A9"/>
    <w:rsid w:val="00960BCE"/>
    <w:rsid w:val="00962DBA"/>
    <w:rsid w:val="009652ED"/>
    <w:rsid w:val="009D6E1D"/>
    <w:rsid w:val="00A6236F"/>
    <w:rsid w:val="00A71681"/>
    <w:rsid w:val="00B14DBC"/>
    <w:rsid w:val="00B5588D"/>
    <w:rsid w:val="00BB749E"/>
    <w:rsid w:val="00BC5006"/>
    <w:rsid w:val="00C00984"/>
    <w:rsid w:val="00C1019A"/>
    <w:rsid w:val="00C6253C"/>
    <w:rsid w:val="00CA16BD"/>
    <w:rsid w:val="00CB34F0"/>
    <w:rsid w:val="00CC55C9"/>
    <w:rsid w:val="00D3791D"/>
    <w:rsid w:val="00DB5009"/>
    <w:rsid w:val="00E20C38"/>
    <w:rsid w:val="00E56E1B"/>
    <w:rsid w:val="00E729D4"/>
    <w:rsid w:val="00EC0D1D"/>
    <w:rsid w:val="00F00396"/>
    <w:rsid w:val="00F332EE"/>
    <w:rsid w:val="00F361DA"/>
    <w:rsid w:val="00F577B3"/>
    <w:rsid w:val="00FB0E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E35328"/>
  <w15:docId w15:val="{559B94A7-1261-4BDE-9232-78FA8C69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rsid w:val="0025693F"/>
    <w:pPr>
      <w:spacing w:after="0"/>
      <w:outlineLvl w:val="0"/>
    </w:pPr>
    <w:rPr>
      <w:rFonts w:asciiTheme="majorHAnsi" w:eastAsiaTheme="majorEastAsia" w:hAnsiTheme="majorHAnsi" w:cstheme="majorBidi"/>
      <w:bCs/>
      <w:color w:val="1498D5" w:themeColor="accent1"/>
      <w:sz w:val="72"/>
      <w:szCs w:val="32"/>
    </w:rPr>
  </w:style>
  <w:style w:type="paragraph" w:styleId="Heading2">
    <w:name w:val="heading 2"/>
    <w:basedOn w:val="Normal"/>
    <w:link w:val="Heading2Char"/>
    <w:rsid w:val="0025693F"/>
    <w:pPr>
      <w:spacing w:after="0"/>
      <w:outlineLvl w:val="1"/>
    </w:pPr>
    <w:rPr>
      <w:rFonts w:asciiTheme="majorHAnsi" w:eastAsiaTheme="majorEastAsia" w:hAnsiTheme="majorHAnsi" w:cstheme="majorBidi"/>
      <w:bCs/>
      <w:color w:val="1498D5" w:themeColor="accent3"/>
      <w:sz w:val="48"/>
      <w:szCs w:val="26"/>
    </w:rPr>
  </w:style>
  <w:style w:type="paragraph" w:styleId="Heading3">
    <w:name w:val="heading 3"/>
    <w:basedOn w:val="Normal"/>
    <w:link w:val="Heading3Char"/>
    <w:rsid w:val="00E04C89"/>
    <w:pPr>
      <w:spacing w:after="0"/>
      <w:outlineLvl w:val="2"/>
    </w:pPr>
    <w:rPr>
      <w:rFonts w:asciiTheme="majorHAnsi" w:eastAsiaTheme="majorEastAsia" w:hAnsiTheme="majorHAnsi" w:cstheme="majorBidi"/>
      <w:bCs/>
      <w:color w:val="FFFFFF" w:themeColor="background1"/>
      <w:sz w:val="72"/>
    </w:rPr>
  </w:style>
  <w:style w:type="paragraph" w:styleId="Heading4">
    <w:name w:val="heading 4"/>
    <w:basedOn w:val="Normal"/>
    <w:link w:val="Heading4Char"/>
    <w:rsid w:val="00C32E63"/>
    <w:pPr>
      <w:spacing w:after="100"/>
      <w:outlineLvl w:val="3"/>
    </w:pPr>
    <w:rPr>
      <w:rFonts w:asciiTheme="majorHAnsi" w:eastAsiaTheme="majorEastAsia" w:hAnsiTheme="majorHAnsi" w:cstheme="majorBidi"/>
      <w:b/>
      <w:bCs/>
      <w:iCs/>
      <w:color w:val="1498D5" w:themeColor="accent1"/>
      <w:sz w:val="18"/>
    </w:rPr>
  </w:style>
  <w:style w:type="paragraph" w:styleId="Heading5">
    <w:name w:val="heading 5"/>
    <w:basedOn w:val="Normal"/>
    <w:link w:val="Heading5Char"/>
    <w:rsid w:val="009C07CB"/>
    <w:pPr>
      <w:spacing w:after="0"/>
      <w:jc w:val="right"/>
      <w:outlineLvl w:val="4"/>
    </w:pPr>
    <w:rPr>
      <w:rFonts w:asciiTheme="majorHAnsi" w:eastAsiaTheme="majorEastAsia" w:hAnsiTheme="majorHAnsi" w:cstheme="majorBidi"/>
      <w:b/>
      <w:color w:val="99D8F5" w:themeColor="accent1" w:themeTint="66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F214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2140"/>
  </w:style>
  <w:style w:type="paragraph" w:styleId="Footer">
    <w:name w:val="footer"/>
    <w:basedOn w:val="Normal"/>
    <w:link w:val="FooterChar"/>
    <w:uiPriority w:val="99"/>
    <w:unhideWhenUsed/>
    <w:rsid w:val="00F31951"/>
    <w:pPr>
      <w:spacing w:after="0"/>
    </w:pPr>
    <w:rPr>
      <w:color w:val="1498D5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F31951"/>
    <w:rPr>
      <w:color w:val="1498D5" w:themeColor="accent1"/>
    </w:rPr>
  </w:style>
  <w:style w:type="paragraph" w:customStyle="1" w:styleId="Symbol">
    <w:name w:val="Symbol"/>
    <w:basedOn w:val="Normal"/>
    <w:qFormat/>
    <w:rsid w:val="002904B3"/>
    <w:pPr>
      <w:spacing w:after="0"/>
    </w:pPr>
    <w:rPr>
      <w:b/>
      <w:sz w:val="60"/>
    </w:rPr>
  </w:style>
  <w:style w:type="paragraph" w:styleId="Title">
    <w:name w:val="Title"/>
    <w:basedOn w:val="Normal"/>
    <w:link w:val="TitleChar"/>
    <w:uiPriority w:val="10"/>
    <w:qFormat/>
    <w:rsid w:val="00DA797D"/>
    <w:pPr>
      <w:spacing w:after="0"/>
      <w:jc w:val="center"/>
    </w:pPr>
    <w:rPr>
      <w:rFonts w:asciiTheme="majorHAnsi" w:eastAsiaTheme="majorEastAsia" w:hAnsiTheme="majorHAnsi" w:cstheme="majorBidi"/>
      <w:color w:val="FFFFFF" w:themeColor="background1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797D"/>
    <w:rPr>
      <w:rFonts w:asciiTheme="majorHAnsi" w:eastAsiaTheme="majorEastAsia" w:hAnsiTheme="majorHAnsi" w:cstheme="majorBidi"/>
      <w:color w:val="FFFFFF" w:themeColor="background1"/>
      <w:sz w:val="96"/>
      <w:szCs w:val="52"/>
    </w:rPr>
  </w:style>
  <w:style w:type="paragraph" w:customStyle="1" w:styleId="BlockHeading">
    <w:name w:val="Block Heading"/>
    <w:basedOn w:val="Normal"/>
    <w:link w:val="BlockHeadingChar"/>
    <w:qFormat/>
    <w:rsid w:val="00AF21DA"/>
    <w:pPr>
      <w:spacing w:after="0"/>
    </w:pPr>
    <w:rPr>
      <w:rFonts w:asciiTheme="majorHAnsi" w:eastAsiaTheme="majorEastAsia" w:hAnsiTheme="majorHAnsi" w:cstheme="majorBidi"/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AF21DA"/>
    <w:rPr>
      <w:rFonts w:asciiTheme="majorHAnsi" w:eastAsiaTheme="majorEastAsia" w:hAnsiTheme="majorHAnsi" w:cstheme="majorBidi"/>
      <w:color w:val="FFFFFF" w:themeColor="background1"/>
      <w:sz w:val="48"/>
    </w:rPr>
  </w:style>
  <w:style w:type="paragraph" w:styleId="Subtitle">
    <w:name w:val="Subtitle"/>
    <w:basedOn w:val="Normal"/>
    <w:link w:val="SubtitleChar"/>
    <w:rsid w:val="00AF21DA"/>
    <w:pPr>
      <w:numPr>
        <w:ilvl w:val="1"/>
      </w:numPr>
      <w:spacing w:after="0"/>
    </w:pPr>
    <w:rPr>
      <w:rFonts w:asciiTheme="majorHAnsi" w:eastAsiaTheme="majorEastAsia" w:hAnsiTheme="majorHAnsi" w:cstheme="majorBidi"/>
      <w:b/>
      <w:iCs/>
      <w:color w:val="FFFFFF" w:themeColor="background1"/>
    </w:rPr>
  </w:style>
  <w:style w:type="character" w:customStyle="1" w:styleId="SubtitleChar">
    <w:name w:val="Subtitle Char"/>
    <w:basedOn w:val="DefaultParagraphFont"/>
    <w:link w:val="Subtitle"/>
    <w:rsid w:val="00AF21DA"/>
    <w:rPr>
      <w:rFonts w:asciiTheme="majorHAnsi" w:eastAsiaTheme="majorEastAsia" w:hAnsiTheme="majorHAnsi" w:cstheme="majorBidi"/>
      <w:b/>
      <w:iCs/>
      <w:color w:val="FFFFFF" w:themeColor="background1"/>
    </w:rPr>
  </w:style>
  <w:style w:type="character" w:customStyle="1" w:styleId="Heading1Char">
    <w:name w:val="Heading 1 Char"/>
    <w:basedOn w:val="DefaultParagraphFont"/>
    <w:link w:val="Heading1"/>
    <w:rsid w:val="0025693F"/>
    <w:rPr>
      <w:rFonts w:asciiTheme="majorHAnsi" w:eastAsiaTheme="majorEastAsia" w:hAnsiTheme="majorHAnsi" w:cstheme="majorBidi"/>
      <w:bCs/>
      <w:color w:val="1498D5" w:themeColor="accent1"/>
      <w:sz w:val="72"/>
      <w:szCs w:val="32"/>
    </w:rPr>
  </w:style>
  <w:style w:type="character" w:customStyle="1" w:styleId="Heading2Char">
    <w:name w:val="Heading 2 Char"/>
    <w:basedOn w:val="DefaultParagraphFont"/>
    <w:link w:val="Heading2"/>
    <w:rsid w:val="0025693F"/>
    <w:rPr>
      <w:rFonts w:asciiTheme="majorHAnsi" w:eastAsiaTheme="majorEastAsia" w:hAnsiTheme="majorHAnsi" w:cstheme="majorBidi"/>
      <w:bCs/>
      <w:color w:val="1498D5" w:themeColor="accent3"/>
      <w:sz w:val="48"/>
      <w:szCs w:val="26"/>
    </w:rPr>
  </w:style>
  <w:style w:type="paragraph" w:styleId="BodyText">
    <w:name w:val="Body Text"/>
    <w:basedOn w:val="Normal"/>
    <w:link w:val="BodyTextChar"/>
    <w:rsid w:val="002D6496"/>
    <w:pPr>
      <w:spacing w:after="180" w:line="360" w:lineRule="auto"/>
    </w:pPr>
    <w:rPr>
      <w:color w:val="404040" w:themeColor="text1" w:themeTint="BF"/>
      <w:sz w:val="18"/>
    </w:rPr>
  </w:style>
  <w:style w:type="character" w:customStyle="1" w:styleId="BodyTextChar">
    <w:name w:val="Body Text Char"/>
    <w:basedOn w:val="DefaultParagraphFont"/>
    <w:link w:val="BodyText"/>
    <w:rsid w:val="002D6496"/>
    <w:rPr>
      <w:color w:val="404040" w:themeColor="text1" w:themeTint="BF"/>
      <w:sz w:val="18"/>
    </w:rPr>
  </w:style>
  <w:style w:type="character" w:customStyle="1" w:styleId="Heading4Char">
    <w:name w:val="Heading 4 Char"/>
    <w:basedOn w:val="DefaultParagraphFont"/>
    <w:link w:val="Heading4"/>
    <w:rsid w:val="00C32E63"/>
    <w:rPr>
      <w:rFonts w:asciiTheme="majorHAnsi" w:eastAsiaTheme="majorEastAsia" w:hAnsiTheme="majorHAnsi" w:cstheme="majorBidi"/>
      <w:b/>
      <w:bCs/>
      <w:iCs/>
      <w:color w:val="1498D5" w:themeColor="accent1"/>
      <w:sz w:val="18"/>
    </w:rPr>
  </w:style>
  <w:style w:type="character" w:customStyle="1" w:styleId="Heading5Char">
    <w:name w:val="Heading 5 Char"/>
    <w:basedOn w:val="DefaultParagraphFont"/>
    <w:link w:val="Heading5"/>
    <w:rsid w:val="009C07CB"/>
    <w:rPr>
      <w:rFonts w:asciiTheme="majorHAnsi" w:eastAsiaTheme="majorEastAsia" w:hAnsiTheme="majorHAnsi" w:cstheme="majorBidi"/>
      <w:b/>
      <w:color w:val="99D8F5" w:themeColor="accent1" w:themeTint="66"/>
      <w:sz w:val="36"/>
    </w:rPr>
  </w:style>
  <w:style w:type="character" w:customStyle="1" w:styleId="Heading3Char">
    <w:name w:val="Heading 3 Char"/>
    <w:basedOn w:val="DefaultParagraphFont"/>
    <w:link w:val="Heading3"/>
    <w:rsid w:val="00E04C89"/>
    <w:rPr>
      <w:rFonts w:asciiTheme="majorHAnsi" w:eastAsiaTheme="majorEastAsia" w:hAnsiTheme="majorHAnsi" w:cstheme="majorBidi"/>
      <w:bCs/>
      <w:color w:val="FFFFFF" w:themeColor="background1"/>
      <w:sz w:val="72"/>
    </w:rPr>
  </w:style>
  <w:style w:type="paragraph" w:styleId="BodyText2">
    <w:name w:val="Body Text 2"/>
    <w:basedOn w:val="BodyText"/>
    <w:link w:val="BodyText2Char"/>
    <w:rsid w:val="00E04C89"/>
    <w:rPr>
      <w:color w:val="FFFFFF" w:themeColor="background1"/>
    </w:rPr>
  </w:style>
  <w:style w:type="character" w:customStyle="1" w:styleId="BodyText2Char">
    <w:name w:val="Body Text 2 Char"/>
    <w:basedOn w:val="DefaultParagraphFont"/>
    <w:link w:val="BodyText2"/>
    <w:rsid w:val="00E04C89"/>
    <w:rPr>
      <w:color w:val="FFFFFF" w:themeColor="background1"/>
      <w:sz w:val="18"/>
    </w:rPr>
  </w:style>
  <w:style w:type="paragraph" w:customStyle="1" w:styleId="ContactDetails">
    <w:name w:val="Contact Details"/>
    <w:basedOn w:val="Normal"/>
    <w:link w:val="ContactDetailsChar"/>
    <w:qFormat/>
    <w:rsid w:val="00BE35BB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BE35BB"/>
    <w:rPr>
      <w:color w:val="FFFFFF" w:themeColor="background1"/>
      <w:sz w:val="20"/>
    </w:rPr>
  </w:style>
  <w:style w:type="paragraph" w:customStyle="1" w:styleId="Footer-Right">
    <w:name w:val="Footer - Right"/>
    <w:basedOn w:val="Footer"/>
    <w:qFormat/>
    <w:rsid w:val="00F31951"/>
    <w:pPr>
      <w:jc w:val="right"/>
    </w:pPr>
  </w:style>
  <w:style w:type="table" w:styleId="TableGrid">
    <w:name w:val="Table Grid"/>
    <w:basedOn w:val="TableNormal"/>
    <w:rsid w:val="000B02C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List">
    <w:name w:val="Colorful List"/>
    <w:basedOn w:val="TableNormal"/>
    <w:rsid w:val="000B02C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079AA" w:themeFill="accent2" w:themeFillShade="CC"/>
      </w:tcPr>
    </w:tblStylePr>
    <w:tblStylePr w:type="lastRow">
      <w:rPr>
        <w:b/>
        <w:bCs/>
        <w:color w:val="1079A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uben\Desktop\CA%20Media\letterhead.dotx" TargetMode="External"/></Relationships>
</file>

<file path=word/theme/theme1.xml><?xml version="1.0" encoding="utf-8"?>
<a:theme xmlns:a="http://schemas.openxmlformats.org/drawingml/2006/main" name="Yellow">
  <a:themeElements>
    <a:clrScheme name="Custom 22">
      <a:dk1>
        <a:srgbClr val="000000"/>
      </a:dk1>
      <a:lt1>
        <a:srgbClr val="FFFFFF"/>
      </a:lt1>
      <a:dk2>
        <a:srgbClr val="1498D5"/>
      </a:dk2>
      <a:lt2>
        <a:srgbClr val="1498D5"/>
      </a:lt2>
      <a:accent1>
        <a:srgbClr val="1498D5"/>
      </a:accent1>
      <a:accent2>
        <a:srgbClr val="1498D5"/>
      </a:accent2>
      <a:accent3>
        <a:srgbClr val="1498D5"/>
      </a:accent3>
      <a:accent4>
        <a:srgbClr val="1498D5"/>
      </a:accent4>
      <a:accent5>
        <a:srgbClr val="1498D5"/>
      </a:accent5>
      <a:accent6>
        <a:srgbClr val="1498D5"/>
      </a:accent6>
      <a:hlink>
        <a:srgbClr val="1498D5"/>
      </a:hlink>
      <a:folHlink>
        <a:srgbClr val="1498D5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돋움"/>
        <a:font script="Hans" typeface="华文新魏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华文新魏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New_Template1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1E3C6E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400" b="0" i="0" u="none" strike="noStrike" cap="all" spc="384" normalizeH="0" baseline="0">
            <a:ln>
              <a:noFill/>
            </a:ln>
            <a:solidFill>
              <a:srgbClr val="FFFFFF"/>
            </a:solidFill>
            <a:effectLst/>
            <a:uFillTx/>
            <a:latin typeface="Avenir Medium"/>
            <a:ea typeface="Avenir Medium"/>
            <a:cs typeface="Avenir Medium"/>
            <a:sym typeface="Avenir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FFFFFF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40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Avenir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</dc:creator>
  <cp:keywords/>
  <dc:description/>
  <cp:lastModifiedBy>Reuben</cp:lastModifiedBy>
  <cp:revision>3</cp:revision>
  <dcterms:created xsi:type="dcterms:W3CDTF">2019-05-31T18:08:00Z</dcterms:created>
  <dcterms:modified xsi:type="dcterms:W3CDTF">2019-05-31T18:11:00Z</dcterms:modified>
  <cp:category/>
</cp:coreProperties>
</file>